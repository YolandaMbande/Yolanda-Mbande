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19424278" w14:textId="77777777" w:rsidTr="001B2ABD">
        <w:trPr>
          <w:trHeight w:val="4410"/>
        </w:trPr>
        <w:tc>
          <w:tcPr>
            <w:tcW w:w="3600" w:type="dxa"/>
            <w:vAlign w:val="bottom"/>
          </w:tcPr>
          <w:p w14:paraId="41AFE14D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2B450B0" wp14:editId="7539F226">
                      <wp:extent cx="2122805" cy="23514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3514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t="-9182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6D06E284" id="Oval 2" o:spid="_x0000_s1026" alt="Title: Professional Headshot of Man" style="width:167.15pt;height:1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" strokecolor="#94b6d2 [3204]" strokeweight="5pt">
                      <v:fill r:id="rId8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13631606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082A4BFF" w14:textId="00C5E50F" w:rsidR="00734746" w:rsidRPr="00734746" w:rsidRDefault="00734746" w:rsidP="00734746">
            <w:pPr>
              <w:pStyle w:val="Title"/>
            </w:pPr>
            <w:r>
              <w:t>Yolanda MBANDE</w:t>
            </w:r>
          </w:p>
          <w:p w14:paraId="41774FEE" w14:textId="6E0B7B79" w:rsidR="001B2ABD" w:rsidRDefault="00734746" w:rsidP="001B2ABD">
            <w:pPr>
              <w:pStyle w:val="Subtitle"/>
            </w:pPr>
            <w:r w:rsidRPr="00A22A8D">
              <w:rPr>
                <w:spacing w:val="0"/>
                <w:w w:val="51"/>
              </w:rPr>
              <w:t>Computer Science Studen</w:t>
            </w:r>
            <w:r w:rsidRPr="00A22A8D">
              <w:rPr>
                <w:spacing w:val="12"/>
                <w:w w:val="51"/>
              </w:rPr>
              <w:t>t</w:t>
            </w:r>
          </w:p>
        </w:tc>
      </w:tr>
      <w:tr w:rsidR="001B2ABD" w14:paraId="3C842680" w14:textId="77777777" w:rsidTr="001B2ABD">
        <w:tc>
          <w:tcPr>
            <w:tcW w:w="3600" w:type="dxa"/>
          </w:tcPr>
          <w:sdt>
            <w:sdtPr>
              <w:id w:val="-1711873194"/>
              <w:placeholder>
                <w:docPart w:val="5AAE0C2B99D148E8B0CE2863F37D9B7A"/>
              </w:placeholder>
              <w:temporary/>
              <w:showingPlcHdr/>
              <w15:appearance w15:val="hidden"/>
            </w:sdtPr>
            <w:sdtContent>
              <w:p w14:paraId="1DFCA361" w14:textId="77777777" w:rsidR="001B2ABD" w:rsidRDefault="00036450" w:rsidP="00036450">
                <w:pPr>
                  <w:pStyle w:val="Heading3"/>
                </w:pPr>
                <w:r w:rsidRPr="00D5459D">
                  <w:t>Profile</w:t>
                </w:r>
              </w:p>
            </w:sdtContent>
          </w:sdt>
          <w:p w14:paraId="0760C98C" w14:textId="7DEA826C" w:rsidR="00036450" w:rsidRDefault="00500E84" w:rsidP="00500E84">
            <w:r>
              <w:t xml:space="preserve">I'm Yolanda, a passionate 4th-year Computer Science student specializing in </w:t>
            </w:r>
            <w:r w:rsidR="00577128">
              <w:t xml:space="preserve">web </w:t>
            </w:r>
            <w:r>
              <w:t>development. While I'm currently in the academic phase of my journey, my sights are set on delving into the professional realm of creating innovative apps, websites, and proficient database management. Although I haven't formally entered the workforce yet, I am eagerly anticipating the opportunity to apply my theoretical knowledge in real-world scenarios. My goal is to not only meet industry standards but to exceed them by creating solutions that are aesthetically pleasing.</w:t>
            </w:r>
          </w:p>
          <w:p w14:paraId="6BCB878A" w14:textId="77777777" w:rsidR="00500E84" w:rsidRDefault="00500E84" w:rsidP="00500E84"/>
          <w:p w14:paraId="5A0710ED" w14:textId="77777777" w:rsidR="00500E84" w:rsidRDefault="00500E84" w:rsidP="00500E84"/>
          <w:p w14:paraId="0313DD86" w14:textId="77777777" w:rsidR="00500E84" w:rsidRDefault="00500E84" w:rsidP="00500E84"/>
          <w:p w14:paraId="2720B1FD" w14:textId="77777777" w:rsidR="00036450" w:rsidRDefault="00036450" w:rsidP="00036450"/>
          <w:sdt>
            <w:sdtPr>
              <w:id w:val="-1954003311"/>
              <w:placeholder>
                <w:docPart w:val="38BAA77C275F4CA19D8193FAFF3F8DC2"/>
              </w:placeholder>
              <w:temporary/>
              <w:showingPlcHdr/>
              <w15:appearance w15:val="hidden"/>
            </w:sdtPr>
            <w:sdtContent>
              <w:p w14:paraId="2C58FE3E" w14:textId="77777777" w:rsidR="00036450" w:rsidRPr="00CB0055" w:rsidRDefault="00CB0055" w:rsidP="00CB0055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96FC3B6961464B77B0F6D8785CA8CF1B"/>
              </w:placeholder>
              <w:temporary/>
              <w:showingPlcHdr/>
              <w15:appearance w15:val="hidden"/>
            </w:sdtPr>
            <w:sdtContent>
              <w:p w14:paraId="6D1E675D" w14:textId="77777777" w:rsidR="004D3011" w:rsidRDefault="004D3011" w:rsidP="004D3011">
                <w:r w:rsidRPr="004D3011">
                  <w:t>PHONE:</w:t>
                </w:r>
              </w:p>
            </w:sdtContent>
          </w:sdt>
          <w:p w14:paraId="427048A1" w14:textId="1A5BF4CF" w:rsidR="004D3011" w:rsidRDefault="00734746" w:rsidP="004D3011">
            <w:r>
              <w:t>065 711 0159</w:t>
            </w:r>
          </w:p>
          <w:p w14:paraId="689F2D6A" w14:textId="77777777" w:rsidR="004D3011" w:rsidRPr="004D3011" w:rsidRDefault="004D3011" w:rsidP="004D3011"/>
          <w:sdt>
            <w:sdtPr>
              <w:id w:val="67859272"/>
              <w:placeholder>
                <w:docPart w:val="B6D6D84452774212BE3054E56B37ED4E"/>
              </w:placeholder>
              <w:temporary/>
              <w:showingPlcHdr/>
              <w15:appearance w15:val="hidden"/>
            </w:sdtPr>
            <w:sdtContent>
              <w:p w14:paraId="3D9E2F0C" w14:textId="77777777" w:rsidR="004D3011" w:rsidRDefault="004D3011" w:rsidP="004D3011">
                <w:r w:rsidRPr="004D3011">
                  <w:t>WEBSITE:</w:t>
                </w:r>
              </w:p>
            </w:sdtContent>
          </w:sdt>
          <w:p w14:paraId="787FBCA4" w14:textId="5837E774" w:rsidR="004D3011" w:rsidRDefault="00C0736F" w:rsidP="004D3011">
            <w:hyperlink r:id="rId9" w:history="1">
              <w:r w:rsidR="00734746" w:rsidRPr="00C0736F">
                <w:rPr>
                  <w:rStyle w:val="Hyperlink"/>
                </w:rPr>
                <w:t>Yolandambande.com</w:t>
              </w:r>
            </w:hyperlink>
          </w:p>
          <w:p w14:paraId="5774E540" w14:textId="77777777" w:rsidR="004D3011" w:rsidRDefault="004D3011" w:rsidP="004D3011"/>
          <w:sdt>
            <w:sdtPr>
              <w:id w:val="-240260293"/>
              <w:placeholder>
                <w:docPart w:val="635E9D515ADC49C1867EE42DA8124816"/>
              </w:placeholder>
              <w:temporary/>
              <w:showingPlcHdr/>
              <w15:appearance w15:val="hidden"/>
            </w:sdtPr>
            <w:sdtContent>
              <w:p w14:paraId="3A8BA3E3" w14:textId="77777777" w:rsidR="004D3011" w:rsidRDefault="004D3011" w:rsidP="004D3011">
                <w:r w:rsidRPr="004D3011">
                  <w:t>EMAIL:</w:t>
                </w:r>
              </w:p>
            </w:sdtContent>
          </w:sdt>
          <w:p w14:paraId="1A1B1AED" w14:textId="3D3AB40E" w:rsidR="00036450" w:rsidRPr="00E4381A" w:rsidRDefault="00734746" w:rsidP="004D3011">
            <w:pPr>
              <w:rPr>
                <w:rStyle w:val="Hyperlink"/>
              </w:rPr>
            </w:pPr>
            <w:r>
              <w:t>Yolandambande60@gmail.com</w:t>
            </w:r>
          </w:p>
          <w:sdt>
            <w:sdtPr>
              <w:id w:val="-1444214663"/>
              <w:placeholder>
                <w:docPart w:val="E9BB08F005D94F60A3F0110E65E40889"/>
              </w:placeholder>
              <w:temporary/>
              <w:showingPlcHdr/>
              <w15:appearance w15:val="hidden"/>
            </w:sdtPr>
            <w:sdtContent>
              <w:p w14:paraId="1CE4B950" w14:textId="77777777" w:rsidR="004D3011" w:rsidRPr="00CB0055" w:rsidRDefault="00CB0055" w:rsidP="00CB0055">
                <w:pPr>
                  <w:pStyle w:val="Heading3"/>
                </w:pPr>
                <w:r w:rsidRPr="00CB0055">
                  <w:t>Hobbies</w:t>
                </w:r>
              </w:p>
            </w:sdtContent>
          </w:sdt>
          <w:p w14:paraId="0DA5E2EB" w14:textId="4C596BCF" w:rsidR="004D3011" w:rsidRDefault="00734746" w:rsidP="004D3011">
            <w:r>
              <w:t>Tech Blogging</w:t>
            </w:r>
          </w:p>
          <w:p w14:paraId="67E22E0D" w14:textId="27A02A22" w:rsidR="004D3011" w:rsidRDefault="00734746" w:rsidP="004D3011">
            <w:r>
              <w:t>Tech conferences and meetups</w:t>
            </w:r>
          </w:p>
          <w:p w14:paraId="48B8D678" w14:textId="38155875" w:rsidR="00734746" w:rsidRDefault="00734746" w:rsidP="004D3011">
            <w:r>
              <w:t>Reading and writing</w:t>
            </w:r>
          </w:p>
          <w:p w14:paraId="6B0D9032" w14:textId="5E112617" w:rsidR="004D3011" w:rsidRPr="004D3011" w:rsidRDefault="004D3011" w:rsidP="004D3011"/>
        </w:tc>
        <w:tc>
          <w:tcPr>
            <w:tcW w:w="720" w:type="dxa"/>
          </w:tcPr>
          <w:p w14:paraId="0261C873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sdt>
            <w:sdtPr>
              <w:id w:val="1049110328"/>
              <w:placeholder>
                <w:docPart w:val="1B8BCAF085B4406DBF7627F747639F37"/>
              </w:placeholder>
              <w:temporary/>
              <w:showingPlcHdr/>
              <w15:appearance w15:val="hidden"/>
            </w:sdtPr>
            <w:sdtContent>
              <w:p w14:paraId="7C53A809" w14:textId="77777777" w:rsidR="001B2ABD" w:rsidRDefault="00E25A26" w:rsidP="00036450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30624D52" w14:textId="25BBB7DE" w:rsidR="00036450" w:rsidRPr="00036450" w:rsidRDefault="00500E84" w:rsidP="00B359E4">
            <w:pPr>
              <w:pStyle w:val="Heading4"/>
            </w:pPr>
            <w:r>
              <w:t>Tshwane University of Technology</w:t>
            </w:r>
          </w:p>
          <w:p w14:paraId="463D0A7F" w14:textId="244446E9" w:rsidR="00036450" w:rsidRPr="00B359E4" w:rsidRDefault="00500E84" w:rsidP="00B359E4">
            <w:pPr>
              <w:pStyle w:val="Date"/>
            </w:pPr>
            <w:r>
              <w:t>2021</w:t>
            </w:r>
            <w:r w:rsidR="00036450" w:rsidRPr="00B359E4">
              <w:t xml:space="preserve"> </w:t>
            </w:r>
            <w:r>
              <w:t>–</w:t>
            </w:r>
            <w:r w:rsidR="00036450" w:rsidRPr="00B359E4">
              <w:t xml:space="preserve"> </w:t>
            </w:r>
            <w:r>
              <w:t>Current Year</w:t>
            </w:r>
          </w:p>
          <w:p w14:paraId="2EC87D75" w14:textId="4D1D0193" w:rsidR="004D3011" w:rsidRDefault="00577128" w:rsidP="00036450">
            <w:r>
              <w:rPr>
                <w:rFonts w:ascii="Segoe UI" w:hAnsi="Segoe UI" w:cs="Segoe UI"/>
                <w:color w:val="374151"/>
              </w:rPr>
              <w:t>Web Development: Hands-on experience in HTML, CSS, JavaScript, and front-end frameworks.</w:t>
            </w:r>
          </w:p>
          <w:p w14:paraId="5C81CABE" w14:textId="77777777" w:rsidR="00036450" w:rsidRDefault="00036450" w:rsidP="00036450"/>
          <w:p w14:paraId="7A4BC1AC" w14:textId="1DFA6E57" w:rsidR="00036450" w:rsidRPr="00B359E4" w:rsidRDefault="00500E84" w:rsidP="00B359E4">
            <w:pPr>
              <w:pStyle w:val="Heading4"/>
            </w:pPr>
            <w:r>
              <w:t>Luhlaza Senior Secondary School</w:t>
            </w:r>
          </w:p>
          <w:p w14:paraId="4751DDD8" w14:textId="0D66BB68" w:rsidR="00036450" w:rsidRPr="00B359E4" w:rsidRDefault="00500E84" w:rsidP="00B359E4">
            <w:pPr>
              <w:pStyle w:val="Date"/>
            </w:pPr>
            <w:r>
              <w:t>2016</w:t>
            </w:r>
            <w:r w:rsidR="00036450" w:rsidRPr="00B359E4">
              <w:t xml:space="preserve"> - </w:t>
            </w:r>
            <w:r>
              <w:t>2020</w:t>
            </w:r>
          </w:p>
          <w:p w14:paraId="2AB872C6" w14:textId="0685ACB8" w:rsidR="00036450" w:rsidRDefault="00500E84" w:rsidP="00036450">
            <w:r>
              <w:t>A class representative for 2 consecutive years and worn the award for second-best overall achiever. Completed school with an APS of 39.</w:t>
            </w:r>
          </w:p>
          <w:sdt>
            <w:sdtPr>
              <w:id w:val="1001553383"/>
              <w:placeholder>
                <w:docPart w:val="599CC2860FDE40F7869B4F7040E83B1B"/>
              </w:placeholder>
              <w:temporary/>
              <w:showingPlcHdr/>
              <w15:appearance w15:val="hidden"/>
            </w:sdtPr>
            <w:sdtContent>
              <w:p w14:paraId="0117DE77" w14:textId="77777777" w:rsidR="00036450" w:rsidRDefault="0003645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0BBE281E" w14:textId="77777777" w:rsidR="00036450" w:rsidRDefault="00000000" w:rsidP="00B359E4">
            <w:pPr>
              <w:pStyle w:val="Heading4"/>
              <w:rPr>
                <w:bCs/>
              </w:rPr>
            </w:pPr>
            <w:sdt>
              <w:sdtPr>
                <w:id w:val="-1315797015"/>
                <w:placeholder>
                  <w:docPart w:val="93DD1993EC1B4B3E8BE0D4EA6A506947"/>
                </w:placeholder>
                <w:temporary/>
                <w:showingPlcHdr/>
                <w15:appearance w15:val="hidden"/>
              </w:sdtPr>
              <w:sdtContent>
                <w:r w:rsidR="00036450" w:rsidRPr="00036450">
                  <w:t>[Company Name]</w:t>
                </w:r>
              </w:sdtContent>
            </w:sdt>
            <w:r w:rsidR="00036450">
              <w:t xml:space="preserve"> </w:t>
            </w:r>
            <w:r w:rsidR="00036450" w:rsidRPr="00036450">
              <w:t xml:space="preserve"> </w:t>
            </w:r>
            <w:sdt>
              <w:sdtPr>
                <w:id w:val="-1167319978"/>
                <w:placeholder>
                  <w:docPart w:val="C3BD4A2C25C649158E8C9AEEC8F7C7A9"/>
                </w:placeholder>
                <w:temporary/>
                <w:showingPlcHdr/>
                <w15:appearance w15:val="hidden"/>
              </w:sdtPr>
              <w:sdtEndPr>
                <w:rPr>
                  <w:bCs/>
                </w:rPr>
              </w:sdtEndPr>
              <w:sdtContent>
                <w:r w:rsidR="00036450" w:rsidRPr="00036450">
                  <w:t>[Job Title]</w:t>
                </w:r>
              </w:sdtContent>
            </w:sdt>
          </w:p>
          <w:p w14:paraId="1915B2CF" w14:textId="77777777" w:rsidR="00036450" w:rsidRPr="00036450" w:rsidRDefault="00000000" w:rsidP="00B359E4">
            <w:pPr>
              <w:pStyle w:val="Date"/>
            </w:pPr>
            <w:sdt>
              <w:sdtPr>
                <w:id w:val="157580464"/>
                <w:placeholder>
                  <w:docPart w:val="786DF07F424C49219473C5B0A7A9308F"/>
                </w:placeholder>
                <w:temporary/>
                <w:showingPlcHdr/>
                <w15:appearance w15:val="hidden"/>
              </w:sdtPr>
              <w:sdtContent>
                <w:r w:rsidR="00036450" w:rsidRPr="00036450">
                  <w:t>[Dates From]</w:t>
                </w:r>
              </w:sdtContent>
            </w:sdt>
            <w:r w:rsidR="00036450" w:rsidRPr="00036450">
              <w:t>–</w:t>
            </w:r>
            <w:sdt>
              <w:sdtPr>
                <w:id w:val="-1101104884"/>
                <w:placeholder>
                  <w:docPart w:val="B54B906FF47A4B4CAF7C2B4A9348A6FC"/>
                </w:placeholder>
                <w:temporary/>
                <w:showingPlcHdr/>
                <w15:appearance w15:val="hidden"/>
              </w:sdtPr>
              <w:sdtContent>
                <w:r w:rsidR="00036450" w:rsidRPr="00036450">
                  <w:t>[To]</w:t>
                </w:r>
              </w:sdtContent>
            </w:sdt>
          </w:p>
          <w:p w14:paraId="70797F1C" w14:textId="77777777" w:rsidR="00036450" w:rsidRDefault="00000000" w:rsidP="00036450">
            <w:sdt>
              <w:sdtPr>
                <w:id w:val="2029511879"/>
                <w:placeholder>
                  <w:docPart w:val="A3F913ACA41F47A28FC260AB4401DDFF"/>
                </w:placeholder>
                <w:temporary/>
                <w:showingPlcHdr/>
                <w15:appearance w15:val="hidden"/>
              </w:sdtPr>
              <w:sdtContent>
                <w:r w:rsidR="00036450" w:rsidRPr="00036450">
                  <w:t>[Describe your responsibilities and achievements in terms of impact and results. Use examples but keep in short.]</w:t>
                </w:r>
              </w:sdtContent>
            </w:sdt>
            <w:r w:rsidR="00036450" w:rsidRPr="00036450">
              <w:t xml:space="preserve"> </w:t>
            </w:r>
          </w:p>
          <w:p w14:paraId="3D5B185F" w14:textId="5B1ECD7B" w:rsidR="004D3011" w:rsidRPr="00734746" w:rsidRDefault="00036450" w:rsidP="00734746">
            <w:pPr>
              <w:pStyle w:val="Heading4"/>
              <w:rPr>
                <w:bCs/>
              </w:rPr>
            </w:pPr>
            <w:r w:rsidRPr="004D3011">
              <w:t xml:space="preserve"> </w:t>
            </w:r>
          </w:p>
          <w:sdt>
            <w:sdtPr>
              <w:id w:val="1669594239"/>
              <w:placeholder>
                <w:docPart w:val="E984A156986A44AD98F1B63110582319"/>
              </w:placeholder>
              <w:temporary/>
              <w:showingPlcHdr/>
              <w15:appearance w15:val="hidden"/>
            </w:sdtPr>
            <w:sdtContent>
              <w:p w14:paraId="40A5E78D" w14:textId="77777777" w:rsidR="00036450" w:rsidRDefault="00180329" w:rsidP="00A22A8D">
                <w:pPr>
                  <w:pStyle w:val="Heading2"/>
                </w:pPr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p>
            </w:sdtContent>
          </w:sdt>
          <w:p w14:paraId="4BCFD018" w14:textId="77777777" w:rsidR="00A22A8D" w:rsidRPr="00501C3E" w:rsidRDefault="00A22A8D" w:rsidP="00A22A8D">
            <w:pPr>
              <w:pStyle w:val="Heading4"/>
              <w:rPr>
                <w:sz w:val="20"/>
                <w:szCs w:val="20"/>
              </w:rPr>
            </w:pPr>
            <w:r w:rsidRPr="00501C3E">
              <w:rPr>
                <w:sz w:val="20"/>
                <w:szCs w:val="20"/>
              </w:rPr>
              <w:t>Technical skills</w:t>
            </w:r>
          </w:p>
          <w:p w14:paraId="14708FEA" w14:textId="77777777" w:rsidR="00A22A8D" w:rsidRPr="00A22A8D" w:rsidRDefault="00A22A8D" w:rsidP="00A22A8D"/>
          <w:p w14:paraId="0ED9618C" w14:textId="77777777" w:rsidR="00A22A8D" w:rsidRPr="00855702" w:rsidRDefault="00A22A8D" w:rsidP="00A22A8D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i/>
                <w:iCs/>
                <w:u w:val="dotDotDash"/>
              </w:rPr>
            </w:pPr>
            <w:r w:rsidRPr="00855702">
              <w:rPr>
                <w:b/>
                <w:bCs/>
                <w:i/>
                <w:iCs/>
                <w:u w:val="dotDotDash"/>
              </w:rPr>
              <w:t>Programming Languages:</w:t>
            </w:r>
          </w:p>
          <w:p w14:paraId="274C2129" w14:textId="4A8850E1" w:rsidR="00501C3E" w:rsidRDefault="00501C3E" w:rsidP="00501C3E">
            <w:pPr>
              <w:pStyle w:val="ListParagraph"/>
              <w:numPr>
                <w:ilvl w:val="0"/>
                <w:numId w:val="5"/>
              </w:numPr>
              <w:jc w:val="center"/>
            </w:pPr>
            <w:r>
              <w:t>Java, Python, JavaScript</w:t>
            </w:r>
          </w:p>
          <w:p w14:paraId="2405CD15" w14:textId="56EF6D81" w:rsidR="00A22A8D" w:rsidRPr="00855702" w:rsidRDefault="00A22A8D" w:rsidP="00A22A8D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i/>
                <w:iCs/>
                <w:u w:val="dotDotDash"/>
              </w:rPr>
            </w:pPr>
            <w:r w:rsidRPr="00855702">
              <w:rPr>
                <w:b/>
                <w:bCs/>
                <w:i/>
                <w:iCs/>
                <w:u w:val="dotDotDash"/>
              </w:rPr>
              <w:t xml:space="preserve">Version Control: </w:t>
            </w:r>
          </w:p>
          <w:p w14:paraId="15B4AF78" w14:textId="2D78E9F3" w:rsidR="00A22A8D" w:rsidRDefault="00A22A8D" w:rsidP="00A22A8D">
            <w:pPr>
              <w:pStyle w:val="ListParagraph"/>
              <w:numPr>
                <w:ilvl w:val="0"/>
                <w:numId w:val="5"/>
              </w:numPr>
              <w:jc w:val="center"/>
            </w:pPr>
            <w:r>
              <w:t>Git and Git</w:t>
            </w:r>
            <w:r w:rsidR="00501C3E">
              <w:t>Hub</w:t>
            </w:r>
          </w:p>
          <w:p w14:paraId="169248E1" w14:textId="24DB1009" w:rsidR="00A22A8D" w:rsidRPr="00855702" w:rsidRDefault="00A22A8D" w:rsidP="00A22A8D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i/>
                <w:iCs/>
                <w:u w:val="dotDotDash"/>
              </w:rPr>
            </w:pPr>
            <w:r w:rsidRPr="00855702">
              <w:rPr>
                <w:b/>
                <w:bCs/>
                <w:i/>
                <w:iCs/>
                <w:u w:val="dotDotDash"/>
              </w:rPr>
              <w:t xml:space="preserve">Web Development: </w:t>
            </w:r>
          </w:p>
          <w:p w14:paraId="3B518BF5" w14:textId="280E2938" w:rsidR="00501C3E" w:rsidRDefault="00501C3E" w:rsidP="00501C3E">
            <w:pPr>
              <w:pStyle w:val="ListParagraph"/>
              <w:numPr>
                <w:ilvl w:val="0"/>
                <w:numId w:val="5"/>
              </w:numPr>
              <w:jc w:val="center"/>
            </w:pPr>
            <w:r>
              <w:t>HTML, CSS, JavaScript, React</w:t>
            </w:r>
          </w:p>
          <w:p w14:paraId="20805717" w14:textId="619986D8" w:rsidR="00A22A8D" w:rsidRPr="00855702" w:rsidRDefault="00A22A8D" w:rsidP="00A22A8D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i/>
                <w:iCs/>
                <w:u w:val="dotDotDash"/>
              </w:rPr>
            </w:pPr>
            <w:r w:rsidRPr="00855702">
              <w:rPr>
                <w:b/>
                <w:bCs/>
                <w:i/>
                <w:iCs/>
                <w:u w:val="dotDotDash"/>
              </w:rPr>
              <w:t>Database Management:</w:t>
            </w:r>
          </w:p>
          <w:p w14:paraId="7E0ECA66" w14:textId="59321BEE" w:rsidR="00A22A8D" w:rsidRDefault="00501C3E" w:rsidP="00A22A8D">
            <w:pPr>
              <w:pStyle w:val="ListParagraph"/>
              <w:numPr>
                <w:ilvl w:val="0"/>
                <w:numId w:val="5"/>
              </w:numPr>
              <w:jc w:val="center"/>
            </w:pPr>
            <w:r>
              <w:t>SQL, database design, indexing</w:t>
            </w:r>
          </w:p>
          <w:p w14:paraId="5A9682A5" w14:textId="77777777" w:rsidR="00A22A8D" w:rsidRDefault="00501C3E" w:rsidP="00501C3E">
            <w:pPr>
              <w:pStyle w:val="Heading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 skills</w:t>
            </w:r>
          </w:p>
          <w:p w14:paraId="78AC0E38" w14:textId="77777777" w:rsidR="00501C3E" w:rsidRDefault="00501C3E" w:rsidP="00501C3E"/>
          <w:p w14:paraId="581F7E64" w14:textId="77777777" w:rsidR="00501C3E" w:rsidRPr="00EC6425" w:rsidRDefault="00501C3E" w:rsidP="00501C3E">
            <w:pPr>
              <w:pStyle w:val="ListParagraph"/>
              <w:numPr>
                <w:ilvl w:val="0"/>
                <w:numId w:val="7"/>
              </w:numPr>
              <w:rPr>
                <w:b/>
                <w:bCs/>
                <w:u w:val="dotDotDash"/>
              </w:rPr>
            </w:pPr>
            <w:r w:rsidRPr="00EC6425">
              <w:rPr>
                <w:b/>
                <w:bCs/>
                <w:u w:val="dotDotDash"/>
              </w:rPr>
              <w:t>Time management:</w:t>
            </w:r>
          </w:p>
          <w:p w14:paraId="75C0D30C" w14:textId="7FD7931F" w:rsidR="00501C3E" w:rsidRPr="00501C3E" w:rsidRDefault="00501C3E" w:rsidP="00501C3E">
            <w:pPr>
              <w:pStyle w:val="ListParagraph"/>
              <w:numPr>
                <w:ilvl w:val="0"/>
                <w:numId w:val="7"/>
              </w:numPr>
              <w:jc w:val="center"/>
            </w:pPr>
            <w:r w:rsidRPr="00EC6425">
              <w:rPr>
                <w:rFonts w:cs="Segoe UI"/>
                <w:color w:val="374151"/>
              </w:rPr>
              <w:t>Prioritize tasks, and efficiently manage workloads</w:t>
            </w:r>
            <w:r>
              <w:rPr>
                <w:rFonts w:ascii="Segoe UI" w:hAnsi="Segoe UI" w:cs="Segoe UI"/>
                <w:color w:val="374151"/>
              </w:rPr>
              <w:t>.</w:t>
            </w:r>
          </w:p>
          <w:p w14:paraId="4024CEB8" w14:textId="77777777" w:rsidR="00501C3E" w:rsidRPr="00EC6425" w:rsidRDefault="00501C3E" w:rsidP="00501C3E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/>
                <w:b/>
                <w:bCs/>
                <w:u w:val="dotDotDash"/>
              </w:rPr>
            </w:pPr>
            <w:r w:rsidRPr="00EC6425">
              <w:rPr>
                <w:rFonts w:asciiTheme="majorHAnsi" w:hAnsiTheme="majorHAnsi"/>
                <w:b/>
                <w:bCs/>
                <w:u w:val="dotDotDash"/>
              </w:rPr>
              <w:t xml:space="preserve">Adaptability: </w:t>
            </w:r>
          </w:p>
          <w:p w14:paraId="543B4557" w14:textId="77777777" w:rsidR="00501C3E" w:rsidRDefault="00EC6425" w:rsidP="00501C3E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Theme="majorHAnsi" w:hAnsiTheme="majorHAnsi"/>
              </w:rPr>
            </w:pPr>
            <w:r w:rsidRPr="00EC6425">
              <w:rPr>
                <w:rFonts w:asciiTheme="majorHAnsi" w:hAnsiTheme="majorHAnsi"/>
              </w:rPr>
              <w:t>Quickly learn new technologies and adapt to changing project requirements</w:t>
            </w:r>
            <w:r>
              <w:rPr>
                <w:rFonts w:asciiTheme="majorHAnsi" w:hAnsiTheme="majorHAnsi"/>
              </w:rPr>
              <w:t>.</w:t>
            </w:r>
          </w:p>
          <w:p w14:paraId="0B525246" w14:textId="1924F3CB" w:rsidR="00EC6425" w:rsidRPr="00EC6425" w:rsidRDefault="00EC6425" w:rsidP="00EC6425">
            <w:pPr>
              <w:pStyle w:val="ListParagraph"/>
              <w:numPr>
                <w:ilvl w:val="0"/>
                <w:numId w:val="7"/>
              </w:numPr>
              <w:rPr>
                <w:rFonts w:asciiTheme="majorHAnsi" w:hAnsiTheme="majorHAnsi"/>
                <w:b/>
                <w:bCs/>
                <w:u w:val="dotDotDash"/>
              </w:rPr>
            </w:pPr>
            <w:r w:rsidRPr="00EC6425">
              <w:rPr>
                <w:rFonts w:asciiTheme="majorHAnsi" w:hAnsiTheme="majorHAnsi"/>
                <w:b/>
                <w:bCs/>
                <w:u w:val="dotDotDash"/>
              </w:rPr>
              <w:t>Problem Solving:</w:t>
            </w:r>
          </w:p>
          <w:p w14:paraId="4C177F86" w14:textId="702AEE2A" w:rsidR="00EC6425" w:rsidRPr="00501C3E" w:rsidRDefault="00EC6425" w:rsidP="00EC6425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Theme="majorHAnsi" w:hAnsiTheme="majorHAnsi"/>
              </w:rPr>
            </w:pPr>
            <w:r w:rsidRPr="00EC6425">
              <w:rPr>
                <w:rFonts w:asciiTheme="majorHAnsi" w:hAnsiTheme="majorHAnsi"/>
              </w:rPr>
              <w:t>Ability to analyze problems and find effective solutions</w:t>
            </w:r>
          </w:p>
        </w:tc>
      </w:tr>
    </w:tbl>
    <w:p w14:paraId="34C5C8C7" w14:textId="77777777" w:rsidR="00C65040" w:rsidRDefault="00C65040" w:rsidP="000C45FF">
      <w:pPr>
        <w:tabs>
          <w:tab w:val="left" w:pos="990"/>
        </w:tabs>
      </w:pPr>
    </w:p>
    <w:sectPr w:rsidR="00C65040" w:rsidSect="00B279A7">
      <w:headerReference w:type="default" r:id="rId10"/>
      <w:pgSz w:w="12240" w:h="15840"/>
      <w:pgMar w:top="720" w:right="720" w:bottom="720" w:left="720" w:header="720" w:footer="720" w:gutter="0"/>
      <w:pgBorders w:offsetFrom="page">
        <w:top w:val="single" w:sz="8" w:space="17" w:color="auto"/>
        <w:left w:val="single" w:sz="8" w:space="17" w:color="auto"/>
        <w:bottom w:val="single" w:sz="8" w:space="17" w:color="auto"/>
        <w:right w:val="single" w:sz="8" w:space="17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58F22" w14:textId="77777777" w:rsidR="00B279A7" w:rsidRDefault="00B279A7" w:rsidP="000C45FF">
      <w:r>
        <w:separator/>
      </w:r>
    </w:p>
  </w:endnote>
  <w:endnote w:type="continuationSeparator" w:id="0">
    <w:p w14:paraId="477D1C48" w14:textId="77777777" w:rsidR="00B279A7" w:rsidRDefault="00B279A7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40FDD" w14:textId="77777777" w:rsidR="00B279A7" w:rsidRDefault="00B279A7" w:rsidP="000C45FF">
      <w:r>
        <w:separator/>
      </w:r>
    </w:p>
  </w:footnote>
  <w:footnote w:type="continuationSeparator" w:id="0">
    <w:p w14:paraId="1CF7D352" w14:textId="77777777" w:rsidR="00B279A7" w:rsidRDefault="00B279A7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140EB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6C063C0" wp14:editId="5DBF8B6C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4581"/>
    <w:multiLevelType w:val="hybridMultilevel"/>
    <w:tmpl w:val="543CE1D2"/>
    <w:lvl w:ilvl="0" w:tplc="1C090011">
      <w:start w:val="1"/>
      <w:numFmt w:val="decimal"/>
      <w:lvlText w:val="%1)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121EF4"/>
    <w:multiLevelType w:val="hybridMultilevel"/>
    <w:tmpl w:val="41BC16CE"/>
    <w:lvl w:ilvl="0" w:tplc="D56652DC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3D821EC"/>
    <w:multiLevelType w:val="multilevel"/>
    <w:tmpl w:val="D3120BAC"/>
    <w:lvl w:ilvl="0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BEF7192"/>
    <w:multiLevelType w:val="hybridMultilevel"/>
    <w:tmpl w:val="7DDE32F6"/>
    <w:lvl w:ilvl="0" w:tplc="1C090011">
      <w:start w:val="1"/>
      <w:numFmt w:val="decimal"/>
      <w:lvlText w:val="%1)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E4224B"/>
    <w:multiLevelType w:val="hybridMultilevel"/>
    <w:tmpl w:val="917E2B76"/>
    <w:lvl w:ilvl="0" w:tplc="D56652DC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B66EA2"/>
    <w:multiLevelType w:val="hybridMultilevel"/>
    <w:tmpl w:val="005ACE36"/>
    <w:lvl w:ilvl="0" w:tplc="1C090011">
      <w:start w:val="1"/>
      <w:numFmt w:val="decimal"/>
      <w:lvlText w:val="%1)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7B444A"/>
    <w:multiLevelType w:val="hybridMultilevel"/>
    <w:tmpl w:val="3CB44860"/>
    <w:lvl w:ilvl="0" w:tplc="1C090011">
      <w:start w:val="1"/>
      <w:numFmt w:val="decimal"/>
      <w:lvlText w:val="%1)"/>
      <w:lvlJc w:val="left"/>
      <w:pPr>
        <w:ind w:left="720" w:hanging="360"/>
      </w:p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1952377">
    <w:abstractNumId w:val="3"/>
  </w:num>
  <w:num w:numId="2" w16cid:durableId="1165244632">
    <w:abstractNumId w:val="0"/>
  </w:num>
  <w:num w:numId="3" w16cid:durableId="243999969">
    <w:abstractNumId w:val="6"/>
  </w:num>
  <w:num w:numId="4" w16cid:durableId="851917183">
    <w:abstractNumId w:val="5"/>
  </w:num>
  <w:num w:numId="5" w16cid:durableId="1363090978">
    <w:abstractNumId w:val="2"/>
  </w:num>
  <w:num w:numId="6" w16cid:durableId="1420369556">
    <w:abstractNumId w:val="4"/>
  </w:num>
  <w:num w:numId="7" w16cid:durableId="19915895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746"/>
    <w:rsid w:val="00036450"/>
    <w:rsid w:val="00094499"/>
    <w:rsid w:val="000C45FF"/>
    <w:rsid w:val="000E3FD1"/>
    <w:rsid w:val="00112054"/>
    <w:rsid w:val="001317D8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D3011"/>
    <w:rsid w:val="00500E84"/>
    <w:rsid w:val="00501C3E"/>
    <w:rsid w:val="005262AC"/>
    <w:rsid w:val="00575EAE"/>
    <w:rsid w:val="00577128"/>
    <w:rsid w:val="005E39D5"/>
    <w:rsid w:val="00600670"/>
    <w:rsid w:val="00610D7A"/>
    <w:rsid w:val="0062123A"/>
    <w:rsid w:val="00646E75"/>
    <w:rsid w:val="006771D0"/>
    <w:rsid w:val="006800E7"/>
    <w:rsid w:val="00715FCB"/>
    <w:rsid w:val="00734746"/>
    <w:rsid w:val="00743101"/>
    <w:rsid w:val="00764C9F"/>
    <w:rsid w:val="007775E1"/>
    <w:rsid w:val="007867A0"/>
    <w:rsid w:val="007927F5"/>
    <w:rsid w:val="00802CA0"/>
    <w:rsid w:val="00855702"/>
    <w:rsid w:val="009260CD"/>
    <w:rsid w:val="00940A66"/>
    <w:rsid w:val="00952C25"/>
    <w:rsid w:val="00A2118D"/>
    <w:rsid w:val="00A22A8D"/>
    <w:rsid w:val="00AD0A50"/>
    <w:rsid w:val="00AD76E2"/>
    <w:rsid w:val="00B20152"/>
    <w:rsid w:val="00B279A7"/>
    <w:rsid w:val="00B359E4"/>
    <w:rsid w:val="00B57D98"/>
    <w:rsid w:val="00B70850"/>
    <w:rsid w:val="00C066B6"/>
    <w:rsid w:val="00C0736F"/>
    <w:rsid w:val="00C37BA1"/>
    <w:rsid w:val="00C4674C"/>
    <w:rsid w:val="00C506CF"/>
    <w:rsid w:val="00C65040"/>
    <w:rsid w:val="00C72BED"/>
    <w:rsid w:val="00C9578B"/>
    <w:rsid w:val="00CB0055"/>
    <w:rsid w:val="00D2522B"/>
    <w:rsid w:val="00D422DE"/>
    <w:rsid w:val="00D5459D"/>
    <w:rsid w:val="00DA1F4D"/>
    <w:rsid w:val="00DD172A"/>
    <w:rsid w:val="00E25A26"/>
    <w:rsid w:val="00E4381A"/>
    <w:rsid w:val="00E55D74"/>
    <w:rsid w:val="00E62BF5"/>
    <w:rsid w:val="00EC6425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1CA2BA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A22A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1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Webpage.html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olanda\AppData\Local\Microsoft\Office\16.0\DTS\en-ZA%7b90F2BFF2-2A23-4D00-BB28-D2131F5081AA%7d\%7bB90F5A98-C47A-45D9-9BD1-EC52F922D5E8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AAE0C2B99D148E8B0CE2863F37D9B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42B58D-06EE-407E-AB58-B772B1105FCF}"/>
      </w:docPartPr>
      <w:docPartBody>
        <w:p w:rsidR="009439A6" w:rsidRDefault="00000000">
          <w:pPr>
            <w:pStyle w:val="5AAE0C2B99D148E8B0CE2863F37D9B7A"/>
          </w:pPr>
          <w:r w:rsidRPr="00D5459D">
            <w:t>Profile</w:t>
          </w:r>
        </w:p>
      </w:docPartBody>
    </w:docPart>
    <w:docPart>
      <w:docPartPr>
        <w:name w:val="38BAA77C275F4CA19D8193FAFF3F8D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8C571C-3DDF-4741-BE4E-AC0B2476C878}"/>
      </w:docPartPr>
      <w:docPartBody>
        <w:p w:rsidR="009439A6" w:rsidRDefault="00000000">
          <w:pPr>
            <w:pStyle w:val="38BAA77C275F4CA19D8193FAFF3F8DC2"/>
          </w:pPr>
          <w:r w:rsidRPr="00CB0055">
            <w:t>Contact</w:t>
          </w:r>
        </w:p>
      </w:docPartBody>
    </w:docPart>
    <w:docPart>
      <w:docPartPr>
        <w:name w:val="96FC3B6961464B77B0F6D8785CA8C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1387B4-7584-49BD-8498-1622200C4C45}"/>
      </w:docPartPr>
      <w:docPartBody>
        <w:p w:rsidR="009439A6" w:rsidRDefault="00000000">
          <w:pPr>
            <w:pStyle w:val="96FC3B6961464B77B0F6D8785CA8CF1B"/>
          </w:pPr>
          <w:r w:rsidRPr="004D3011">
            <w:t>PHONE:</w:t>
          </w:r>
        </w:p>
      </w:docPartBody>
    </w:docPart>
    <w:docPart>
      <w:docPartPr>
        <w:name w:val="B6D6D84452774212BE3054E56B37ED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A05B99-7779-4F33-8E8E-A132C9DE2DFF}"/>
      </w:docPartPr>
      <w:docPartBody>
        <w:p w:rsidR="009439A6" w:rsidRDefault="00000000">
          <w:pPr>
            <w:pStyle w:val="B6D6D84452774212BE3054E56B37ED4E"/>
          </w:pPr>
          <w:r w:rsidRPr="004D3011">
            <w:t>WEBSITE:</w:t>
          </w:r>
        </w:p>
      </w:docPartBody>
    </w:docPart>
    <w:docPart>
      <w:docPartPr>
        <w:name w:val="635E9D515ADC49C1867EE42DA81248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9439D3-99F5-4DEC-B27C-C43B215DE9CE}"/>
      </w:docPartPr>
      <w:docPartBody>
        <w:p w:rsidR="009439A6" w:rsidRDefault="00000000">
          <w:pPr>
            <w:pStyle w:val="635E9D515ADC49C1867EE42DA8124816"/>
          </w:pPr>
          <w:r w:rsidRPr="004D3011">
            <w:t>EMAIL:</w:t>
          </w:r>
        </w:p>
      </w:docPartBody>
    </w:docPart>
    <w:docPart>
      <w:docPartPr>
        <w:name w:val="E9BB08F005D94F60A3F0110E65E408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058269-9719-49E6-AE18-3A662542F05B}"/>
      </w:docPartPr>
      <w:docPartBody>
        <w:p w:rsidR="009439A6" w:rsidRDefault="00000000">
          <w:pPr>
            <w:pStyle w:val="E9BB08F005D94F60A3F0110E65E40889"/>
          </w:pPr>
          <w:r w:rsidRPr="00CB0055">
            <w:t>Hobbies</w:t>
          </w:r>
        </w:p>
      </w:docPartBody>
    </w:docPart>
    <w:docPart>
      <w:docPartPr>
        <w:name w:val="1B8BCAF085B4406DBF7627F747639F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3A910A-6DB2-4055-8948-B0A4DE2E1139}"/>
      </w:docPartPr>
      <w:docPartBody>
        <w:p w:rsidR="009439A6" w:rsidRDefault="00000000">
          <w:pPr>
            <w:pStyle w:val="1B8BCAF085B4406DBF7627F747639F37"/>
          </w:pPr>
          <w:r w:rsidRPr="00036450">
            <w:t>EDUCATION</w:t>
          </w:r>
        </w:p>
      </w:docPartBody>
    </w:docPart>
    <w:docPart>
      <w:docPartPr>
        <w:name w:val="599CC2860FDE40F7869B4F7040E83B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C3BA35-0EB8-4D81-98F4-EB359DC4D9EC}"/>
      </w:docPartPr>
      <w:docPartBody>
        <w:p w:rsidR="009439A6" w:rsidRDefault="00000000">
          <w:pPr>
            <w:pStyle w:val="599CC2860FDE40F7869B4F7040E83B1B"/>
          </w:pPr>
          <w:r w:rsidRPr="00036450">
            <w:t>WORK EXPERIENCE</w:t>
          </w:r>
        </w:p>
      </w:docPartBody>
    </w:docPart>
    <w:docPart>
      <w:docPartPr>
        <w:name w:val="93DD1993EC1B4B3E8BE0D4EA6A5069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6FBD0-AF24-4754-934E-B2B1927FE922}"/>
      </w:docPartPr>
      <w:docPartBody>
        <w:p w:rsidR="009439A6" w:rsidRDefault="00000000">
          <w:pPr>
            <w:pStyle w:val="93DD1993EC1B4B3E8BE0D4EA6A506947"/>
          </w:pPr>
          <w:r w:rsidRPr="00036450">
            <w:t>[Company Name]</w:t>
          </w:r>
        </w:p>
      </w:docPartBody>
    </w:docPart>
    <w:docPart>
      <w:docPartPr>
        <w:name w:val="C3BD4A2C25C649158E8C9AEEC8F7C7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DDC3E-F607-4D9A-8114-F1C3B4368CEB}"/>
      </w:docPartPr>
      <w:docPartBody>
        <w:p w:rsidR="009439A6" w:rsidRDefault="00000000">
          <w:pPr>
            <w:pStyle w:val="C3BD4A2C25C649158E8C9AEEC8F7C7A9"/>
          </w:pPr>
          <w:r w:rsidRPr="00036450">
            <w:t>[Job Title]</w:t>
          </w:r>
        </w:p>
      </w:docPartBody>
    </w:docPart>
    <w:docPart>
      <w:docPartPr>
        <w:name w:val="786DF07F424C49219473C5B0A7A930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40F9FC-AFB1-43EA-B53D-5073E1D8B795}"/>
      </w:docPartPr>
      <w:docPartBody>
        <w:p w:rsidR="009439A6" w:rsidRDefault="00000000">
          <w:pPr>
            <w:pStyle w:val="786DF07F424C49219473C5B0A7A9308F"/>
          </w:pPr>
          <w:r w:rsidRPr="00036450">
            <w:t>[Dates From]</w:t>
          </w:r>
        </w:p>
      </w:docPartBody>
    </w:docPart>
    <w:docPart>
      <w:docPartPr>
        <w:name w:val="B54B906FF47A4B4CAF7C2B4A9348A6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E9B858-9273-41CE-9A91-36706F24B92A}"/>
      </w:docPartPr>
      <w:docPartBody>
        <w:p w:rsidR="009439A6" w:rsidRDefault="00000000">
          <w:pPr>
            <w:pStyle w:val="B54B906FF47A4B4CAF7C2B4A9348A6FC"/>
          </w:pPr>
          <w:r w:rsidRPr="00036450">
            <w:t>[To]</w:t>
          </w:r>
        </w:p>
      </w:docPartBody>
    </w:docPart>
    <w:docPart>
      <w:docPartPr>
        <w:name w:val="A3F913ACA41F47A28FC260AB4401DD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2EF654-CDB9-4E1C-8CC6-024330F01221}"/>
      </w:docPartPr>
      <w:docPartBody>
        <w:p w:rsidR="009439A6" w:rsidRDefault="00000000">
          <w:pPr>
            <w:pStyle w:val="A3F913ACA41F47A28FC260AB4401DDFF"/>
          </w:pPr>
          <w:r w:rsidRPr="00036450">
            <w:t>[Describe your responsibilities and achievements in terms of impact and results. Use examples but keep in short.]</w:t>
          </w:r>
        </w:p>
      </w:docPartBody>
    </w:docPart>
    <w:docPart>
      <w:docPartPr>
        <w:name w:val="E984A156986A44AD98F1B63110582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029FDC-4A20-4CBB-8F68-E5C58708A0ED}"/>
      </w:docPartPr>
      <w:docPartBody>
        <w:p w:rsidR="009439A6" w:rsidRDefault="00000000">
          <w:pPr>
            <w:pStyle w:val="E984A156986A44AD98F1B63110582319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9E6"/>
    <w:rsid w:val="003E75D6"/>
    <w:rsid w:val="009439A6"/>
    <w:rsid w:val="00B52A5A"/>
    <w:rsid w:val="00F6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ZA" w:eastAsia="en-Z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Cs w:val="26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AAE0C2B99D148E8B0CE2863F37D9B7A">
    <w:name w:val="5AAE0C2B99D148E8B0CE2863F37D9B7A"/>
  </w:style>
  <w:style w:type="paragraph" w:customStyle="1" w:styleId="38BAA77C275F4CA19D8193FAFF3F8DC2">
    <w:name w:val="38BAA77C275F4CA19D8193FAFF3F8DC2"/>
  </w:style>
  <w:style w:type="paragraph" w:customStyle="1" w:styleId="96FC3B6961464B77B0F6D8785CA8CF1B">
    <w:name w:val="96FC3B6961464B77B0F6D8785CA8CF1B"/>
  </w:style>
  <w:style w:type="paragraph" w:customStyle="1" w:styleId="B6D6D84452774212BE3054E56B37ED4E">
    <w:name w:val="B6D6D84452774212BE3054E56B37ED4E"/>
  </w:style>
  <w:style w:type="paragraph" w:customStyle="1" w:styleId="635E9D515ADC49C1867EE42DA8124816">
    <w:name w:val="635E9D515ADC49C1867EE42DA8124816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E9BB08F005D94F60A3F0110E65E40889">
    <w:name w:val="E9BB08F005D94F60A3F0110E65E40889"/>
  </w:style>
  <w:style w:type="paragraph" w:customStyle="1" w:styleId="1B8BCAF085B4406DBF7627F747639F37">
    <w:name w:val="1B8BCAF085B4406DBF7627F747639F37"/>
  </w:style>
  <w:style w:type="paragraph" w:customStyle="1" w:styleId="599CC2860FDE40F7869B4F7040E83B1B">
    <w:name w:val="599CC2860FDE40F7869B4F7040E83B1B"/>
  </w:style>
  <w:style w:type="paragraph" w:customStyle="1" w:styleId="93DD1993EC1B4B3E8BE0D4EA6A506947">
    <w:name w:val="93DD1993EC1B4B3E8BE0D4EA6A506947"/>
  </w:style>
  <w:style w:type="paragraph" w:customStyle="1" w:styleId="C3BD4A2C25C649158E8C9AEEC8F7C7A9">
    <w:name w:val="C3BD4A2C25C649158E8C9AEEC8F7C7A9"/>
  </w:style>
  <w:style w:type="paragraph" w:customStyle="1" w:styleId="786DF07F424C49219473C5B0A7A9308F">
    <w:name w:val="786DF07F424C49219473C5B0A7A9308F"/>
  </w:style>
  <w:style w:type="paragraph" w:customStyle="1" w:styleId="B54B906FF47A4B4CAF7C2B4A9348A6FC">
    <w:name w:val="B54B906FF47A4B4CAF7C2B4A9348A6FC"/>
  </w:style>
  <w:style w:type="paragraph" w:customStyle="1" w:styleId="A3F913ACA41F47A28FC260AB4401DDFF">
    <w:name w:val="A3F913ACA41F47A28FC260AB4401DDFF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kern w:val="0"/>
      <w:szCs w:val="26"/>
      <w:lang w:val="en-US" w:eastAsia="ja-JP"/>
      <w14:ligatures w14:val="none"/>
    </w:rPr>
  </w:style>
  <w:style w:type="paragraph" w:customStyle="1" w:styleId="E984A156986A44AD98F1B63110582319">
    <w:name w:val="E984A156986A44AD98F1B631105823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{B90F5A98-C47A-45D9-9BD1-EC52F922D5E8}tf00546271_win32</Template>
  <TotalTime>0</TotalTime>
  <Pages>1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2023-12-28T21:17:00Z</dcterms:created>
  <dcterms:modified xsi:type="dcterms:W3CDTF">2024-02-04T11:59:00Z</dcterms:modified>
</cp:coreProperties>
</file>